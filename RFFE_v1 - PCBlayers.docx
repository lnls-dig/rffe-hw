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94" w:rsidRPr="00FA6A85" w:rsidRDefault="00B5326E" w:rsidP="008D7AEF">
      <w:pPr>
        <w:tabs>
          <w:tab w:val="right" w:pos="10205"/>
        </w:tabs>
      </w:pPr>
      <w:bookmarkStart w:id="0" w:name="_Ref335823520"/>
      <w:r>
        <w:rPr>
          <w:noProof/>
          <w:lang w:val="pt-BR" w:eastAsia="pt-BR"/>
        </w:rPr>
        <w:drawing>
          <wp:inline distT="0" distB="0" distL="0" distR="0">
            <wp:extent cx="2433142" cy="958291"/>
            <wp:effectExtent l="19050" t="0" r="5258" b="0"/>
            <wp:docPr id="4" name="Imagem 4" descr="http://intranet.cnpem.org.br/arquivo/editor/file/logotipos/CNPEM_ea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tranet.cnpem.org.br/arquivo/editor/file/logotipos/CNPEM_eal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42" cy="9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9C5">
        <w:tab/>
      </w:r>
      <w:r w:rsidR="002139C5">
        <w:rPr>
          <w:noProof/>
          <w:lang w:val="pt-BR" w:eastAsia="pt-BR"/>
        </w:rPr>
        <w:drawing>
          <wp:inline distT="0" distB="0" distL="0" distR="0">
            <wp:extent cx="925200" cy="1066652"/>
            <wp:effectExtent l="19050" t="0" r="8250" b="0"/>
            <wp:docPr id="1" name="Imagem 1" descr="http://intranet.cnpem.org.br/arquivo/editor/file/logotipos/LNLS_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cnpem.org.br/arquivo/editor/file/logotipos/LNLS_s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106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94" w:rsidRPr="00FA6A85" w:rsidRDefault="003A5294" w:rsidP="00FA6A85"/>
    <w:p w:rsidR="003A5294" w:rsidRPr="00FA6A85" w:rsidRDefault="003A5294" w:rsidP="008D7AEF">
      <w:pPr>
        <w:jc w:val="center"/>
      </w:pPr>
    </w:p>
    <w:p w:rsidR="003A5294" w:rsidRPr="00FA6A85" w:rsidRDefault="003A5294" w:rsidP="00FA6A85"/>
    <w:p w:rsidR="003A5294" w:rsidRDefault="003A5294" w:rsidP="00FA6A85"/>
    <w:p w:rsidR="00D33034" w:rsidRPr="00D33034" w:rsidRDefault="00D33034" w:rsidP="00D33034">
      <w:pPr>
        <w:ind w:left="320" w:firstLine="105"/>
        <w:rPr>
          <w:lang w:val="pt-BR"/>
        </w:rPr>
      </w:pPr>
      <w:r w:rsidRPr="00D33034">
        <w:rPr>
          <w:lang w:val="pt-BR"/>
        </w:rPr>
        <w:t xml:space="preserve">Estrutura da placa </w:t>
      </w:r>
      <w:proofErr w:type="gramStart"/>
      <w:r w:rsidRPr="00D33034">
        <w:rPr>
          <w:lang w:val="pt-BR"/>
        </w:rPr>
        <w:t>RFFE_v1</w:t>
      </w:r>
      <w:proofErr w:type="gramEnd"/>
      <w:r w:rsidRPr="00D33034">
        <w:rPr>
          <w:lang w:val="pt-BR"/>
        </w:rPr>
        <w:t xml:space="preserve"> </w:t>
      </w:r>
      <w:r>
        <w:rPr>
          <w:lang w:val="pt-BR"/>
        </w:rPr>
        <w:t>–</w:t>
      </w:r>
      <w:r w:rsidRPr="00D33034">
        <w:rPr>
          <w:lang w:val="pt-BR"/>
        </w:rPr>
        <w:t xml:space="preserve"> LNLS</w:t>
      </w:r>
      <w:r>
        <w:rPr>
          <w:lang w:val="pt-BR"/>
        </w:rPr>
        <w:t>:</w:t>
      </w:r>
    </w:p>
    <w:p w:rsidR="00D33034" w:rsidRPr="00D33034" w:rsidRDefault="00D33034" w:rsidP="00D33034">
      <w:pPr>
        <w:ind w:left="-1701"/>
        <w:rPr>
          <w:lang w:val="pt-BR"/>
        </w:rPr>
      </w:pPr>
    </w:p>
    <w:p w:rsidR="00D33034" w:rsidRDefault="00D33034" w:rsidP="00D33034">
      <w:pPr>
        <w:ind w:left="-142" w:firstLine="567"/>
      </w:pPr>
      <w:r>
        <w:rPr>
          <w:noProof/>
          <w:lang w:eastAsia="pt-BR"/>
        </w:rPr>
        <w:drawing>
          <wp:inline distT="0" distB="0" distL="0" distR="0">
            <wp:extent cx="5712884" cy="2730147"/>
            <wp:effectExtent l="19050" t="0" r="2116" b="0"/>
            <wp:docPr id="2" name="Imagem 1" descr="C:\Users\rafael.baron\AppData\Local\Microsoft\Windows\Temporary Internet Files\Content.Outlook\AP5DNGG2\PCBLayers_LNL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.baron\AppData\Local\Microsoft\Windows\Temporary Internet Files\Content.Outlook\AP5DNGG2\PCBLayers_LNLS (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10" cy="273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34" w:rsidRDefault="00D33034" w:rsidP="00D33034">
      <w:pPr>
        <w:ind w:left="-1701"/>
      </w:pP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>*PCB material: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 xml:space="preserve">              -  Top layer: </w:t>
      </w:r>
      <w:proofErr w:type="gramStart"/>
      <w:r w:rsidRPr="006C5F7C">
        <w:rPr>
          <w:sz w:val="18"/>
          <w:szCs w:val="18"/>
          <w:lang w:val="en-US"/>
        </w:rPr>
        <w:t>Rogers</w:t>
      </w:r>
      <w:proofErr w:type="gramEnd"/>
      <w:r w:rsidRPr="006C5F7C">
        <w:rPr>
          <w:sz w:val="18"/>
          <w:szCs w:val="18"/>
          <w:lang w:val="en-US"/>
        </w:rPr>
        <w:t xml:space="preserve"> RO4350B thickness: 0.020" (0.508mm)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</w:t>
      </w:r>
      <w:r w:rsidRPr="006C5F7C">
        <w:rPr>
          <w:sz w:val="18"/>
          <w:szCs w:val="18"/>
          <w:lang w:val="en-US"/>
        </w:rPr>
        <w:t xml:space="preserve"> -  Bottom Layer: </w:t>
      </w:r>
      <w:proofErr w:type="gramStart"/>
      <w:r w:rsidRPr="006C5F7C">
        <w:rPr>
          <w:sz w:val="18"/>
          <w:szCs w:val="18"/>
          <w:lang w:val="en-US"/>
        </w:rPr>
        <w:t>Rogers</w:t>
      </w:r>
      <w:proofErr w:type="gramEnd"/>
      <w:r w:rsidRPr="006C5F7C">
        <w:rPr>
          <w:sz w:val="18"/>
          <w:szCs w:val="18"/>
          <w:lang w:val="en-US"/>
        </w:rPr>
        <w:t xml:space="preserve"> RO4350B thickness: 0.010" (0.254mm)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 xml:space="preserve">              -  Middle Layers: FR4 thickness: 0.0040" and 0.010" (0.101mm and 0.254)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 xml:space="preserve">              -  Pre-</w:t>
      </w:r>
      <w:proofErr w:type="spellStart"/>
      <w:r w:rsidRPr="006C5F7C">
        <w:rPr>
          <w:sz w:val="18"/>
          <w:szCs w:val="18"/>
          <w:lang w:val="en-US"/>
        </w:rPr>
        <w:t>preg</w:t>
      </w:r>
      <w:proofErr w:type="spellEnd"/>
      <w:r w:rsidRPr="006C5F7C">
        <w:rPr>
          <w:sz w:val="18"/>
          <w:szCs w:val="18"/>
          <w:lang w:val="en-US"/>
        </w:rPr>
        <w:t>: FR4 thickness: 0.0040" (0.101mm)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>*Copper thickness: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 xml:space="preserve">              -Top and bottom layers: 1/2 oz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 xml:space="preserve">              -Internal layers: 1 oz</w:t>
      </w: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</w:p>
    <w:p w:rsidR="00D33034" w:rsidRPr="006C5F7C" w:rsidRDefault="00D33034" w:rsidP="00D33034">
      <w:pPr>
        <w:pStyle w:val="TextosemFormatao"/>
        <w:rPr>
          <w:sz w:val="18"/>
          <w:szCs w:val="18"/>
          <w:lang w:val="en-US"/>
        </w:rPr>
      </w:pPr>
      <w:r w:rsidRPr="006C5F7C">
        <w:rPr>
          <w:sz w:val="18"/>
          <w:szCs w:val="18"/>
          <w:lang w:val="en-US"/>
        </w:rPr>
        <w:t>*Finish: ENIG (</w:t>
      </w:r>
      <w:proofErr w:type="spellStart"/>
      <w:r w:rsidRPr="006C5F7C">
        <w:rPr>
          <w:sz w:val="18"/>
          <w:szCs w:val="18"/>
          <w:lang w:val="en-US"/>
        </w:rPr>
        <w:t>Electroless</w:t>
      </w:r>
      <w:proofErr w:type="spellEnd"/>
      <w:r w:rsidRPr="006C5F7C">
        <w:rPr>
          <w:sz w:val="18"/>
          <w:szCs w:val="18"/>
          <w:lang w:val="en-US"/>
        </w:rPr>
        <w:t xml:space="preserve"> Nickel/Immersion Gold) *Finished board Thickness:</w:t>
      </w:r>
      <w:r>
        <w:rPr>
          <w:sz w:val="18"/>
          <w:szCs w:val="18"/>
          <w:lang w:val="en-US"/>
        </w:rPr>
        <w:t xml:space="preserve"> </w:t>
      </w:r>
      <w:r w:rsidRPr="006C5F7C">
        <w:rPr>
          <w:sz w:val="18"/>
          <w:szCs w:val="18"/>
          <w:lang w:val="en-US"/>
        </w:rPr>
        <w:t>1.93 mm</w:t>
      </w:r>
    </w:p>
    <w:p w:rsidR="00D33034" w:rsidRPr="006C5F7C" w:rsidRDefault="00D33034" w:rsidP="00D33034">
      <w:pPr>
        <w:ind w:left="-1701"/>
      </w:pPr>
    </w:p>
    <w:p w:rsidR="00D33034" w:rsidRPr="006C5F7C" w:rsidRDefault="00D33034" w:rsidP="00D33034">
      <w:pPr>
        <w:ind w:left="-1701"/>
      </w:pPr>
    </w:p>
    <w:p w:rsidR="00D33034" w:rsidRDefault="00D33034" w:rsidP="00D33034">
      <w:pPr>
        <w:ind w:left="-1701"/>
      </w:pPr>
    </w:p>
    <w:p w:rsidR="00D33034" w:rsidRDefault="00D33034" w:rsidP="00D33034">
      <w:pPr>
        <w:ind w:left="-1701"/>
      </w:pPr>
    </w:p>
    <w:p w:rsidR="00D33034" w:rsidRDefault="00D33034" w:rsidP="00D33034">
      <w:pPr>
        <w:ind w:left="-1701"/>
      </w:pPr>
    </w:p>
    <w:p w:rsidR="00D33034" w:rsidRDefault="00D33034" w:rsidP="00D33034">
      <w:pPr>
        <w:ind w:left="-1701"/>
      </w:pPr>
    </w:p>
    <w:p w:rsidR="00D33034" w:rsidRPr="006C5F7C" w:rsidRDefault="00D33034" w:rsidP="00D33034">
      <w:pPr>
        <w:ind w:left="-1701"/>
      </w:pPr>
    </w:p>
    <w:p w:rsidR="00D33034" w:rsidRPr="006C5F7C" w:rsidRDefault="00D33034" w:rsidP="00D33034">
      <w:pPr>
        <w:ind w:left="-1701"/>
      </w:pPr>
    </w:p>
    <w:p w:rsidR="00D33034" w:rsidRPr="006C5F7C" w:rsidRDefault="00D33034" w:rsidP="00D33034">
      <w:pPr>
        <w:pStyle w:val="TextosemFormatao"/>
        <w:jc w:val="center"/>
        <w:rPr>
          <w:lang w:val="en-US"/>
        </w:rPr>
      </w:pPr>
      <w:r w:rsidRPr="006C5F7C">
        <w:rPr>
          <w:lang w:val="en-US"/>
        </w:rPr>
        <w:t>Rafael Antonio Baron</w:t>
      </w:r>
    </w:p>
    <w:p w:rsidR="00D33034" w:rsidRPr="006C5F7C" w:rsidRDefault="00D33034" w:rsidP="00D33034">
      <w:pPr>
        <w:pStyle w:val="TextosemFormatao"/>
        <w:jc w:val="center"/>
        <w:rPr>
          <w:lang w:val="en-US"/>
        </w:rPr>
      </w:pPr>
      <w:r w:rsidRPr="006C5F7C">
        <w:rPr>
          <w:lang w:val="en-US"/>
        </w:rPr>
        <w:t>Beam Diagnostics Group (DIG)</w:t>
      </w:r>
    </w:p>
    <w:p w:rsidR="00D33034" w:rsidRPr="006C5F7C" w:rsidRDefault="00D33034" w:rsidP="00D33034">
      <w:pPr>
        <w:pStyle w:val="TextosemFormatao"/>
        <w:jc w:val="center"/>
        <w:rPr>
          <w:lang w:val="en-US"/>
        </w:rPr>
      </w:pPr>
      <w:r w:rsidRPr="006C5F7C">
        <w:rPr>
          <w:lang w:val="en-US"/>
        </w:rPr>
        <w:t xml:space="preserve">Brazilian Synchrotron Light Laboratory (LNLS/CNPEM) Campinas - Brazil - </w:t>
      </w:r>
      <w:proofErr w:type="spellStart"/>
      <w:r w:rsidRPr="006C5F7C">
        <w:rPr>
          <w:lang w:val="en-US"/>
        </w:rPr>
        <w:t>P.O.Box</w:t>
      </w:r>
      <w:proofErr w:type="spellEnd"/>
      <w:r w:rsidRPr="006C5F7C">
        <w:rPr>
          <w:lang w:val="en-US"/>
        </w:rPr>
        <w:t xml:space="preserve"> 6192 - ZIP Code 13083-970</w:t>
      </w:r>
    </w:p>
    <w:p w:rsidR="00D33034" w:rsidRDefault="00D33034" w:rsidP="00D33034">
      <w:pPr>
        <w:pStyle w:val="TextosemFormatao"/>
        <w:jc w:val="center"/>
      </w:pPr>
      <w:proofErr w:type="spellStart"/>
      <w:r>
        <w:t>Tel</w:t>
      </w:r>
      <w:proofErr w:type="spellEnd"/>
      <w:r>
        <w:t xml:space="preserve">: +55 19 3517-5069 ///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+55 19 8222-3153</w:t>
      </w:r>
    </w:p>
    <w:p w:rsidR="00D33034" w:rsidRDefault="00D33034" w:rsidP="00D33034">
      <w:pPr>
        <w:pStyle w:val="TextosemFormatao"/>
        <w:jc w:val="center"/>
      </w:pPr>
      <w:r>
        <w:t>Fax: +55 19 3512-1004</w:t>
      </w:r>
    </w:p>
    <w:p w:rsidR="008D7AEF" w:rsidRDefault="008D7AEF" w:rsidP="00FA6A85"/>
    <w:p w:rsidR="00C0456D" w:rsidRPr="00B64623" w:rsidRDefault="00C0456D" w:rsidP="00C0456D">
      <w:pPr>
        <w:tabs>
          <w:tab w:val="left" w:pos="8919"/>
        </w:tabs>
        <w:jc w:val="left"/>
        <w:rPr>
          <w:sz w:val="28"/>
          <w:szCs w:val="28"/>
        </w:rPr>
      </w:pPr>
    </w:p>
    <w:p w:rsidR="00B42D03" w:rsidRPr="00B42D03" w:rsidRDefault="00D33034" w:rsidP="00D33034">
      <w:pPr>
        <w:jc w:val="center"/>
      </w:pPr>
      <w:r>
        <w:rPr>
          <w:sz w:val="36"/>
          <w:szCs w:val="28"/>
        </w:rPr>
        <w:t xml:space="preserve">05 </w:t>
      </w:r>
      <w:r w:rsidR="006D65AC">
        <w:rPr>
          <w:sz w:val="36"/>
          <w:szCs w:val="28"/>
        </w:rPr>
        <w:t xml:space="preserve">de </w:t>
      </w:r>
      <w:proofErr w:type="spellStart"/>
      <w:r w:rsidR="006D65AC">
        <w:rPr>
          <w:sz w:val="36"/>
          <w:szCs w:val="28"/>
        </w:rPr>
        <w:t>junho</w:t>
      </w:r>
      <w:proofErr w:type="spellEnd"/>
      <w:r w:rsidR="006D65AC">
        <w:rPr>
          <w:sz w:val="36"/>
          <w:szCs w:val="28"/>
        </w:rPr>
        <w:t xml:space="preserve"> </w:t>
      </w:r>
      <w:r w:rsidR="003A5294" w:rsidRPr="00C0456D">
        <w:rPr>
          <w:sz w:val="36"/>
          <w:szCs w:val="28"/>
        </w:rPr>
        <w:t>201</w:t>
      </w:r>
      <w:r w:rsidR="008451EB">
        <w:rPr>
          <w:sz w:val="36"/>
          <w:szCs w:val="28"/>
        </w:rPr>
        <w:t>3</w:t>
      </w:r>
      <w:bookmarkEnd w:id="0"/>
    </w:p>
    <w:sectPr w:rsidR="00B42D03" w:rsidRPr="00B42D03" w:rsidSect="005810BF">
      <w:headerReference w:type="default" r:id="rId11"/>
      <w:footerReference w:type="default" r:id="rId12"/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9B3" w:rsidRDefault="006359B3">
      <w:r>
        <w:separator/>
      </w:r>
    </w:p>
  </w:endnote>
  <w:endnote w:type="continuationSeparator" w:id="0">
    <w:p w:rsidR="006359B3" w:rsidRDefault="00635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9B3" w:rsidRDefault="006359B3" w:rsidP="00A55A57">
    <w:pPr>
      <w:pStyle w:val="Rodap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Nmerodepgina"/>
      </w:rPr>
      <w:t xml:space="preserve">Last update: </w:t>
    </w:r>
    <w:r w:rsidR="00DA3E70">
      <w:rPr>
        <w:rStyle w:val="Nmerodepgina"/>
      </w:rPr>
      <w:fldChar w:fldCharType="begin"/>
    </w:r>
    <w:r>
      <w:rPr>
        <w:rStyle w:val="Nmerodepgina"/>
      </w:rPr>
      <w:instrText xml:space="preserve"> SAVEDATE  \@ "d MMMM yyyy - HH:mm" </w:instrText>
    </w:r>
    <w:r w:rsidR="00DA3E70">
      <w:rPr>
        <w:rStyle w:val="Nmerodepgina"/>
      </w:rPr>
      <w:fldChar w:fldCharType="separate"/>
    </w:r>
    <w:r w:rsidR="00C524F1">
      <w:rPr>
        <w:rStyle w:val="Nmerodepgina"/>
        <w:noProof/>
      </w:rPr>
      <w:t>5 June 2013 - 16:40</w:t>
    </w:r>
    <w:r w:rsidR="00DA3E70"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  <w:r w:rsidR="00DA3E70">
      <w:rPr>
        <w:rStyle w:val="Nmerodepgina"/>
      </w:rPr>
      <w:fldChar w:fldCharType="begin"/>
    </w:r>
    <w:r>
      <w:rPr>
        <w:rStyle w:val="Nmerodepgina"/>
      </w:rPr>
      <w:instrText xml:space="preserve"> PAGE   </w:instrText>
    </w:r>
    <w:r w:rsidR="00DA3E70">
      <w:rPr>
        <w:rStyle w:val="Nmerodepgina"/>
      </w:rPr>
      <w:fldChar w:fldCharType="separate"/>
    </w:r>
    <w:r w:rsidR="00C524F1">
      <w:rPr>
        <w:rStyle w:val="Nmerodepgina"/>
        <w:noProof/>
      </w:rPr>
      <w:t>1</w:t>
    </w:r>
    <w:r w:rsidR="00DA3E7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9B3" w:rsidRDefault="006359B3">
      <w:r>
        <w:separator/>
      </w:r>
    </w:p>
  </w:footnote>
  <w:footnote w:type="continuationSeparator" w:id="0">
    <w:p w:rsidR="006359B3" w:rsidRDefault="00635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9B3" w:rsidRDefault="006359B3" w:rsidP="00CA5FE9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Nmerodepgina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-8255</wp:posOffset>
          </wp:positionV>
          <wp:extent cx="335280" cy="304800"/>
          <wp:effectExtent l="19050" t="0" r="762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381000</wp:posOffset>
          </wp:positionH>
          <wp:positionV relativeFrom="paragraph">
            <wp:posOffset>88265</wp:posOffset>
          </wp:positionV>
          <wp:extent cx="2247900" cy="175260"/>
          <wp:effectExtent l="1905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1852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</w:t>
    </w:r>
    <w:r>
      <w:rPr>
        <w:rStyle w:val="Nmerodepgina"/>
      </w:rPr>
      <w:tab/>
    </w:r>
  </w:p>
  <w:p w:rsidR="006359B3" w:rsidRPr="00462E49" w:rsidRDefault="006359B3" w:rsidP="00CA5FE9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i/>
      </w:rPr>
    </w:pP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  <w:i/>
      </w:rPr>
      <w:t xml:space="preserve">Test report - </w:t>
    </w:r>
    <w:bookmarkStart w:id="1" w:name="Title3"/>
    <w:bookmarkEnd w:id="1"/>
    <w:r>
      <w:rPr>
        <w:rStyle w:val="Nmerodepgina"/>
        <w:i/>
      </w:rPr>
      <w:t>Tests with the RFFEVer1 - RFFE001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E92"/>
    <w:multiLevelType w:val="multilevel"/>
    <w:tmpl w:val="D42E844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7804F2"/>
    <w:multiLevelType w:val="multilevel"/>
    <w:tmpl w:val="AFEE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478E8"/>
    <w:multiLevelType w:val="hybridMultilevel"/>
    <w:tmpl w:val="5A4A5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70800"/>
    <w:multiLevelType w:val="hybridMultilevel"/>
    <w:tmpl w:val="EA7649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C758F"/>
    <w:multiLevelType w:val="hybridMultilevel"/>
    <w:tmpl w:val="25325D2A"/>
    <w:lvl w:ilvl="0" w:tplc="A4CEE63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707D6"/>
    <w:multiLevelType w:val="hybridMultilevel"/>
    <w:tmpl w:val="98E40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87B6C"/>
    <w:multiLevelType w:val="hybridMultilevel"/>
    <w:tmpl w:val="BAB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F44D5"/>
    <w:multiLevelType w:val="hybridMultilevel"/>
    <w:tmpl w:val="A89AB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21639"/>
    <w:multiLevelType w:val="multilevel"/>
    <w:tmpl w:val="DB781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FC563EC"/>
    <w:multiLevelType w:val="hybridMultilevel"/>
    <w:tmpl w:val="4B322F62"/>
    <w:lvl w:ilvl="0" w:tplc="263E9FB2">
      <w:start w:val="4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F7DCB"/>
    <w:multiLevelType w:val="hybridMultilevel"/>
    <w:tmpl w:val="F51829F4"/>
    <w:lvl w:ilvl="0" w:tplc="263E9FB2">
      <w:start w:val="4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1">
    <w:nsid w:val="38BA6D30"/>
    <w:multiLevelType w:val="hybridMultilevel"/>
    <w:tmpl w:val="17185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51D87"/>
    <w:multiLevelType w:val="hybridMultilevel"/>
    <w:tmpl w:val="0C60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A4855"/>
    <w:multiLevelType w:val="hybridMultilevel"/>
    <w:tmpl w:val="40D46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51572"/>
    <w:multiLevelType w:val="hybridMultilevel"/>
    <w:tmpl w:val="59BC083C"/>
    <w:lvl w:ilvl="0" w:tplc="93A6E928">
      <w:start w:val="1"/>
      <w:numFmt w:val="decimal"/>
      <w:lvlText w:val="%1)"/>
      <w:lvlJc w:val="left"/>
      <w:pPr>
        <w:ind w:left="5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08" w:hanging="360"/>
      </w:pPr>
    </w:lvl>
    <w:lvl w:ilvl="2" w:tplc="0416001B" w:tentative="1">
      <w:start w:val="1"/>
      <w:numFmt w:val="lowerRoman"/>
      <w:lvlText w:val="%3."/>
      <w:lvlJc w:val="right"/>
      <w:pPr>
        <w:ind w:left="2028" w:hanging="180"/>
      </w:pPr>
    </w:lvl>
    <w:lvl w:ilvl="3" w:tplc="0416000F" w:tentative="1">
      <w:start w:val="1"/>
      <w:numFmt w:val="decimal"/>
      <w:lvlText w:val="%4."/>
      <w:lvlJc w:val="left"/>
      <w:pPr>
        <w:ind w:left="2748" w:hanging="360"/>
      </w:pPr>
    </w:lvl>
    <w:lvl w:ilvl="4" w:tplc="04160019" w:tentative="1">
      <w:start w:val="1"/>
      <w:numFmt w:val="lowerLetter"/>
      <w:lvlText w:val="%5."/>
      <w:lvlJc w:val="left"/>
      <w:pPr>
        <w:ind w:left="3468" w:hanging="360"/>
      </w:pPr>
    </w:lvl>
    <w:lvl w:ilvl="5" w:tplc="0416001B" w:tentative="1">
      <w:start w:val="1"/>
      <w:numFmt w:val="lowerRoman"/>
      <w:lvlText w:val="%6."/>
      <w:lvlJc w:val="right"/>
      <w:pPr>
        <w:ind w:left="4188" w:hanging="180"/>
      </w:pPr>
    </w:lvl>
    <w:lvl w:ilvl="6" w:tplc="0416000F" w:tentative="1">
      <w:start w:val="1"/>
      <w:numFmt w:val="decimal"/>
      <w:lvlText w:val="%7."/>
      <w:lvlJc w:val="left"/>
      <w:pPr>
        <w:ind w:left="4908" w:hanging="360"/>
      </w:pPr>
    </w:lvl>
    <w:lvl w:ilvl="7" w:tplc="04160019" w:tentative="1">
      <w:start w:val="1"/>
      <w:numFmt w:val="lowerLetter"/>
      <w:lvlText w:val="%8."/>
      <w:lvlJc w:val="left"/>
      <w:pPr>
        <w:ind w:left="5628" w:hanging="360"/>
      </w:pPr>
    </w:lvl>
    <w:lvl w:ilvl="8" w:tplc="0416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5">
    <w:nsid w:val="56E9782C"/>
    <w:multiLevelType w:val="hybridMultilevel"/>
    <w:tmpl w:val="2002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D6FB5"/>
    <w:multiLevelType w:val="hybridMultilevel"/>
    <w:tmpl w:val="6484BACA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>
    <w:nsid w:val="624A759A"/>
    <w:multiLevelType w:val="hybridMultilevel"/>
    <w:tmpl w:val="E1DEA1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DD455E"/>
    <w:multiLevelType w:val="hybridMultilevel"/>
    <w:tmpl w:val="EDE62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16"/>
  </w:num>
  <w:num w:numId="6">
    <w:abstractNumId w:val="1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3"/>
  </w:num>
  <w:num w:numId="10">
    <w:abstractNumId w:val="2"/>
  </w:num>
  <w:num w:numId="11">
    <w:abstractNumId w:val="5"/>
  </w:num>
  <w:num w:numId="12">
    <w:abstractNumId w:val="3"/>
  </w:num>
  <w:num w:numId="13">
    <w:abstractNumId w:val="17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8"/>
  </w:num>
  <w:num w:numId="18">
    <w:abstractNumId w:val="0"/>
  </w:num>
  <w:num w:numId="19">
    <w:abstractNumId w:val="10"/>
  </w:num>
  <w:num w:numId="20">
    <w:abstractNumId w:val="9"/>
  </w:num>
  <w:num w:numId="21">
    <w:abstractNumId w:val="1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attachedTemplate r:id="rId1"/>
  <w:stylePaneFormatFilter w:val="3001"/>
  <w:defaultTabStop w:val="57"/>
  <w:hyphenationZone w:val="425"/>
  <w:characterSpacingControl w:val="doNotCompress"/>
  <w:hdrShapeDefaults>
    <o:shapedefaults v:ext="edit" spidmax="2662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C1849"/>
    <w:rsid w:val="0000562F"/>
    <w:rsid w:val="00006D41"/>
    <w:rsid w:val="00006F08"/>
    <w:rsid w:val="0000730C"/>
    <w:rsid w:val="0000756F"/>
    <w:rsid w:val="00010429"/>
    <w:rsid w:val="00010F01"/>
    <w:rsid w:val="000149B8"/>
    <w:rsid w:val="00017409"/>
    <w:rsid w:val="000211C6"/>
    <w:rsid w:val="000214A2"/>
    <w:rsid w:val="00021F51"/>
    <w:rsid w:val="000223F6"/>
    <w:rsid w:val="000242DD"/>
    <w:rsid w:val="00030163"/>
    <w:rsid w:val="000302D4"/>
    <w:rsid w:val="0003254B"/>
    <w:rsid w:val="0003513A"/>
    <w:rsid w:val="000366B7"/>
    <w:rsid w:val="00036F79"/>
    <w:rsid w:val="00044D8F"/>
    <w:rsid w:val="0005105F"/>
    <w:rsid w:val="0006104D"/>
    <w:rsid w:val="0006266D"/>
    <w:rsid w:val="00062B62"/>
    <w:rsid w:val="00065E86"/>
    <w:rsid w:val="00071542"/>
    <w:rsid w:val="000753A0"/>
    <w:rsid w:val="000774AE"/>
    <w:rsid w:val="00077718"/>
    <w:rsid w:val="00077C8B"/>
    <w:rsid w:val="00077F7E"/>
    <w:rsid w:val="00080E5B"/>
    <w:rsid w:val="00084BD4"/>
    <w:rsid w:val="00084CF4"/>
    <w:rsid w:val="000855F8"/>
    <w:rsid w:val="00086F4F"/>
    <w:rsid w:val="00087069"/>
    <w:rsid w:val="00090C08"/>
    <w:rsid w:val="00091CDF"/>
    <w:rsid w:val="0009220E"/>
    <w:rsid w:val="0009482D"/>
    <w:rsid w:val="00095105"/>
    <w:rsid w:val="00096700"/>
    <w:rsid w:val="00097174"/>
    <w:rsid w:val="0009739D"/>
    <w:rsid w:val="000A0383"/>
    <w:rsid w:val="000A0E4A"/>
    <w:rsid w:val="000A14B1"/>
    <w:rsid w:val="000A1856"/>
    <w:rsid w:val="000A204A"/>
    <w:rsid w:val="000A2E89"/>
    <w:rsid w:val="000A5999"/>
    <w:rsid w:val="000B3231"/>
    <w:rsid w:val="000B55C0"/>
    <w:rsid w:val="000B5B90"/>
    <w:rsid w:val="000C0216"/>
    <w:rsid w:val="000C0C80"/>
    <w:rsid w:val="000C1952"/>
    <w:rsid w:val="000C1976"/>
    <w:rsid w:val="000C31A2"/>
    <w:rsid w:val="000C3471"/>
    <w:rsid w:val="000D2956"/>
    <w:rsid w:val="000D3926"/>
    <w:rsid w:val="000D40EA"/>
    <w:rsid w:val="000E33C1"/>
    <w:rsid w:val="000E363C"/>
    <w:rsid w:val="000E553E"/>
    <w:rsid w:val="000E5E71"/>
    <w:rsid w:val="000E670C"/>
    <w:rsid w:val="000E7CC5"/>
    <w:rsid w:val="000F06BC"/>
    <w:rsid w:val="000F0B10"/>
    <w:rsid w:val="000F23E5"/>
    <w:rsid w:val="000F3FC3"/>
    <w:rsid w:val="000F59AB"/>
    <w:rsid w:val="000F6F4D"/>
    <w:rsid w:val="0010281D"/>
    <w:rsid w:val="00103A9B"/>
    <w:rsid w:val="00103E0E"/>
    <w:rsid w:val="00104F72"/>
    <w:rsid w:val="00105157"/>
    <w:rsid w:val="0010596B"/>
    <w:rsid w:val="00112635"/>
    <w:rsid w:val="001152BD"/>
    <w:rsid w:val="001154BA"/>
    <w:rsid w:val="001154C7"/>
    <w:rsid w:val="0011683D"/>
    <w:rsid w:val="00120592"/>
    <w:rsid w:val="00120F2C"/>
    <w:rsid w:val="00121148"/>
    <w:rsid w:val="001219A6"/>
    <w:rsid w:val="00121A76"/>
    <w:rsid w:val="00122054"/>
    <w:rsid w:val="00122931"/>
    <w:rsid w:val="00123D79"/>
    <w:rsid w:val="001244F3"/>
    <w:rsid w:val="00125706"/>
    <w:rsid w:val="00126485"/>
    <w:rsid w:val="00126F19"/>
    <w:rsid w:val="00130C8F"/>
    <w:rsid w:val="00130D23"/>
    <w:rsid w:val="00133097"/>
    <w:rsid w:val="00134ACB"/>
    <w:rsid w:val="00136EAC"/>
    <w:rsid w:val="00140213"/>
    <w:rsid w:val="001430EF"/>
    <w:rsid w:val="00157B18"/>
    <w:rsid w:val="001600B4"/>
    <w:rsid w:val="0016067E"/>
    <w:rsid w:val="00162CE1"/>
    <w:rsid w:val="00164367"/>
    <w:rsid w:val="0016458C"/>
    <w:rsid w:val="0016494A"/>
    <w:rsid w:val="00164D84"/>
    <w:rsid w:val="001767B5"/>
    <w:rsid w:val="00176E7C"/>
    <w:rsid w:val="00177210"/>
    <w:rsid w:val="001810F6"/>
    <w:rsid w:val="001870F9"/>
    <w:rsid w:val="00187625"/>
    <w:rsid w:val="0019032E"/>
    <w:rsid w:val="00192D0C"/>
    <w:rsid w:val="00193F2D"/>
    <w:rsid w:val="001943DE"/>
    <w:rsid w:val="00194845"/>
    <w:rsid w:val="00196398"/>
    <w:rsid w:val="001A1076"/>
    <w:rsid w:val="001A6063"/>
    <w:rsid w:val="001A6DB1"/>
    <w:rsid w:val="001A717E"/>
    <w:rsid w:val="001B181D"/>
    <w:rsid w:val="001B1EE5"/>
    <w:rsid w:val="001B1F48"/>
    <w:rsid w:val="001B5868"/>
    <w:rsid w:val="001B762A"/>
    <w:rsid w:val="001B7FBC"/>
    <w:rsid w:val="001C264D"/>
    <w:rsid w:val="001C3119"/>
    <w:rsid w:val="001C3239"/>
    <w:rsid w:val="001C3712"/>
    <w:rsid w:val="001C58E5"/>
    <w:rsid w:val="001C5F03"/>
    <w:rsid w:val="001C698E"/>
    <w:rsid w:val="001D09BE"/>
    <w:rsid w:val="001D0F6B"/>
    <w:rsid w:val="001D2EBD"/>
    <w:rsid w:val="001D517D"/>
    <w:rsid w:val="001D7F3A"/>
    <w:rsid w:val="001E4E90"/>
    <w:rsid w:val="001E5589"/>
    <w:rsid w:val="001E7E8B"/>
    <w:rsid w:val="001F4B43"/>
    <w:rsid w:val="002004F7"/>
    <w:rsid w:val="0020514B"/>
    <w:rsid w:val="002051CE"/>
    <w:rsid w:val="00205355"/>
    <w:rsid w:val="00205869"/>
    <w:rsid w:val="00206AFE"/>
    <w:rsid w:val="002072D7"/>
    <w:rsid w:val="00212116"/>
    <w:rsid w:val="00212A76"/>
    <w:rsid w:val="002139C5"/>
    <w:rsid w:val="00213BAA"/>
    <w:rsid w:val="002179F9"/>
    <w:rsid w:val="00220AFA"/>
    <w:rsid w:val="00221D3E"/>
    <w:rsid w:val="002239DF"/>
    <w:rsid w:val="0023114E"/>
    <w:rsid w:val="00231A65"/>
    <w:rsid w:val="002339D6"/>
    <w:rsid w:val="00233AB1"/>
    <w:rsid w:val="00235739"/>
    <w:rsid w:val="00235C16"/>
    <w:rsid w:val="00236CB4"/>
    <w:rsid w:val="00237B54"/>
    <w:rsid w:val="00240AE2"/>
    <w:rsid w:val="00241281"/>
    <w:rsid w:val="002420BB"/>
    <w:rsid w:val="00243892"/>
    <w:rsid w:val="00243A6E"/>
    <w:rsid w:val="00245FE9"/>
    <w:rsid w:val="00250B14"/>
    <w:rsid w:val="0025129C"/>
    <w:rsid w:val="00253C79"/>
    <w:rsid w:val="00257973"/>
    <w:rsid w:val="002623F3"/>
    <w:rsid w:val="0026426D"/>
    <w:rsid w:val="00265955"/>
    <w:rsid w:val="002670AC"/>
    <w:rsid w:val="00272EFC"/>
    <w:rsid w:val="0027493E"/>
    <w:rsid w:val="00275AE2"/>
    <w:rsid w:val="00277648"/>
    <w:rsid w:val="00281544"/>
    <w:rsid w:val="00282CCE"/>
    <w:rsid w:val="00282DDA"/>
    <w:rsid w:val="002869F3"/>
    <w:rsid w:val="0029079D"/>
    <w:rsid w:val="00292C69"/>
    <w:rsid w:val="002A13EA"/>
    <w:rsid w:val="002A2E50"/>
    <w:rsid w:val="002A4704"/>
    <w:rsid w:val="002A524D"/>
    <w:rsid w:val="002A5664"/>
    <w:rsid w:val="002A5E93"/>
    <w:rsid w:val="002B1689"/>
    <w:rsid w:val="002B38D1"/>
    <w:rsid w:val="002B4202"/>
    <w:rsid w:val="002C08C0"/>
    <w:rsid w:val="002C19CE"/>
    <w:rsid w:val="002C243A"/>
    <w:rsid w:val="002C6428"/>
    <w:rsid w:val="002D041A"/>
    <w:rsid w:val="002D2758"/>
    <w:rsid w:val="002D2DEE"/>
    <w:rsid w:val="002D2E68"/>
    <w:rsid w:val="002D5CBC"/>
    <w:rsid w:val="002D6AC8"/>
    <w:rsid w:val="002E05DA"/>
    <w:rsid w:val="002E42D8"/>
    <w:rsid w:val="002E4499"/>
    <w:rsid w:val="002E7A36"/>
    <w:rsid w:val="002E7E58"/>
    <w:rsid w:val="002E7FFD"/>
    <w:rsid w:val="002F0EB2"/>
    <w:rsid w:val="002F18A9"/>
    <w:rsid w:val="002F329D"/>
    <w:rsid w:val="002F456A"/>
    <w:rsid w:val="002F4F3B"/>
    <w:rsid w:val="002F6F71"/>
    <w:rsid w:val="00302622"/>
    <w:rsid w:val="003047FF"/>
    <w:rsid w:val="00305191"/>
    <w:rsid w:val="003169B0"/>
    <w:rsid w:val="00323AA5"/>
    <w:rsid w:val="00326B22"/>
    <w:rsid w:val="003272BC"/>
    <w:rsid w:val="00327DE0"/>
    <w:rsid w:val="00333084"/>
    <w:rsid w:val="003340B5"/>
    <w:rsid w:val="00334D97"/>
    <w:rsid w:val="0033687A"/>
    <w:rsid w:val="00337663"/>
    <w:rsid w:val="00340D4C"/>
    <w:rsid w:val="0034138C"/>
    <w:rsid w:val="003512C5"/>
    <w:rsid w:val="00355AAC"/>
    <w:rsid w:val="00357EDF"/>
    <w:rsid w:val="00360D42"/>
    <w:rsid w:val="00362C43"/>
    <w:rsid w:val="00363D6E"/>
    <w:rsid w:val="00364429"/>
    <w:rsid w:val="00364C07"/>
    <w:rsid w:val="00365F5C"/>
    <w:rsid w:val="00371FF2"/>
    <w:rsid w:val="0037330D"/>
    <w:rsid w:val="003751C5"/>
    <w:rsid w:val="0038138C"/>
    <w:rsid w:val="00382CCA"/>
    <w:rsid w:val="00384CCA"/>
    <w:rsid w:val="003875C1"/>
    <w:rsid w:val="00392678"/>
    <w:rsid w:val="00392D43"/>
    <w:rsid w:val="0039731A"/>
    <w:rsid w:val="003A1E0D"/>
    <w:rsid w:val="003A237B"/>
    <w:rsid w:val="003A26B9"/>
    <w:rsid w:val="003A4CBB"/>
    <w:rsid w:val="003A5294"/>
    <w:rsid w:val="003A6F37"/>
    <w:rsid w:val="003C1EC4"/>
    <w:rsid w:val="003C3159"/>
    <w:rsid w:val="003C396D"/>
    <w:rsid w:val="003C561F"/>
    <w:rsid w:val="003D032C"/>
    <w:rsid w:val="003D060A"/>
    <w:rsid w:val="003D0EDB"/>
    <w:rsid w:val="003D4AC0"/>
    <w:rsid w:val="003D586E"/>
    <w:rsid w:val="003D6D00"/>
    <w:rsid w:val="003D7ACC"/>
    <w:rsid w:val="003E55C5"/>
    <w:rsid w:val="003E73E5"/>
    <w:rsid w:val="003E7613"/>
    <w:rsid w:val="003F0883"/>
    <w:rsid w:val="003F0EB0"/>
    <w:rsid w:val="003F15D8"/>
    <w:rsid w:val="003F20F4"/>
    <w:rsid w:val="003F4AFF"/>
    <w:rsid w:val="003F6442"/>
    <w:rsid w:val="003F6C42"/>
    <w:rsid w:val="00400DE6"/>
    <w:rsid w:val="0040140C"/>
    <w:rsid w:val="00406E17"/>
    <w:rsid w:val="00407F02"/>
    <w:rsid w:val="00410607"/>
    <w:rsid w:val="00410C9B"/>
    <w:rsid w:val="004112A5"/>
    <w:rsid w:val="00413DA1"/>
    <w:rsid w:val="00413F1E"/>
    <w:rsid w:val="00414080"/>
    <w:rsid w:val="0041569F"/>
    <w:rsid w:val="00415D5A"/>
    <w:rsid w:val="00416852"/>
    <w:rsid w:val="004241D4"/>
    <w:rsid w:val="00425DC8"/>
    <w:rsid w:val="00426245"/>
    <w:rsid w:val="00427BAE"/>
    <w:rsid w:val="00432244"/>
    <w:rsid w:val="00434C0D"/>
    <w:rsid w:val="00443332"/>
    <w:rsid w:val="00444332"/>
    <w:rsid w:val="0044435A"/>
    <w:rsid w:val="00445853"/>
    <w:rsid w:val="00450A71"/>
    <w:rsid w:val="004518C4"/>
    <w:rsid w:val="0045499E"/>
    <w:rsid w:val="00455B95"/>
    <w:rsid w:val="00455FF7"/>
    <w:rsid w:val="00460794"/>
    <w:rsid w:val="00462545"/>
    <w:rsid w:val="00462E49"/>
    <w:rsid w:val="00464281"/>
    <w:rsid w:val="00464727"/>
    <w:rsid w:val="0046718E"/>
    <w:rsid w:val="00467C2D"/>
    <w:rsid w:val="00472899"/>
    <w:rsid w:val="0047386D"/>
    <w:rsid w:val="00475E4E"/>
    <w:rsid w:val="00477523"/>
    <w:rsid w:val="00477653"/>
    <w:rsid w:val="004778CE"/>
    <w:rsid w:val="00482A30"/>
    <w:rsid w:val="00482D86"/>
    <w:rsid w:val="004846C3"/>
    <w:rsid w:val="00485274"/>
    <w:rsid w:val="00486181"/>
    <w:rsid w:val="00486E0A"/>
    <w:rsid w:val="004876D3"/>
    <w:rsid w:val="0049067F"/>
    <w:rsid w:val="0049084D"/>
    <w:rsid w:val="00491E09"/>
    <w:rsid w:val="00493D64"/>
    <w:rsid w:val="0049486B"/>
    <w:rsid w:val="00495624"/>
    <w:rsid w:val="00495B57"/>
    <w:rsid w:val="004A1CB7"/>
    <w:rsid w:val="004A3EFE"/>
    <w:rsid w:val="004A4D26"/>
    <w:rsid w:val="004A799C"/>
    <w:rsid w:val="004B090F"/>
    <w:rsid w:val="004B0C45"/>
    <w:rsid w:val="004B1101"/>
    <w:rsid w:val="004B6A14"/>
    <w:rsid w:val="004B71D1"/>
    <w:rsid w:val="004C356E"/>
    <w:rsid w:val="004C6756"/>
    <w:rsid w:val="004D0BF0"/>
    <w:rsid w:val="004D2F19"/>
    <w:rsid w:val="004D44F3"/>
    <w:rsid w:val="004D7266"/>
    <w:rsid w:val="004E1C0A"/>
    <w:rsid w:val="004E29DB"/>
    <w:rsid w:val="004E54E6"/>
    <w:rsid w:val="004E600A"/>
    <w:rsid w:val="004F2DE5"/>
    <w:rsid w:val="004F33ED"/>
    <w:rsid w:val="004F6429"/>
    <w:rsid w:val="004F7016"/>
    <w:rsid w:val="004F74B6"/>
    <w:rsid w:val="004F78BF"/>
    <w:rsid w:val="00512EE9"/>
    <w:rsid w:val="005135A0"/>
    <w:rsid w:val="00513791"/>
    <w:rsid w:val="00516F03"/>
    <w:rsid w:val="005177F1"/>
    <w:rsid w:val="00520302"/>
    <w:rsid w:val="005203BE"/>
    <w:rsid w:val="00521367"/>
    <w:rsid w:val="00523120"/>
    <w:rsid w:val="0052450E"/>
    <w:rsid w:val="005269A1"/>
    <w:rsid w:val="005305FF"/>
    <w:rsid w:val="005317B4"/>
    <w:rsid w:val="005323D6"/>
    <w:rsid w:val="00532A82"/>
    <w:rsid w:val="00533555"/>
    <w:rsid w:val="00533D5E"/>
    <w:rsid w:val="00534889"/>
    <w:rsid w:val="00540C81"/>
    <w:rsid w:val="005429F8"/>
    <w:rsid w:val="00543714"/>
    <w:rsid w:val="00545341"/>
    <w:rsid w:val="00546012"/>
    <w:rsid w:val="00547360"/>
    <w:rsid w:val="005473F2"/>
    <w:rsid w:val="00555035"/>
    <w:rsid w:val="00557DCE"/>
    <w:rsid w:val="00560176"/>
    <w:rsid w:val="00560704"/>
    <w:rsid w:val="00560C73"/>
    <w:rsid w:val="00563EFC"/>
    <w:rsid w:val="00565AA3"/>
    <w:rsid w:val="00567881"/>
    <w:rsid w:val="00573361"/>
    <w:rsid w:val="00574AAB"/>
    <w:rsid w:val="0057656E"/>
    <w:rsid w:val="005810BF"/>
    <w:rsid w:val="00586295"/>
    <w:rsid w:val="00587E53"/>
    <w:rsid w:val="005905BA"/>
    <w:rsid w:val="00595F53"/>
    <w:rsid w:val="005A0D87"/>
    <w:rsid w:val="005A3D38"/>
    <w:rsid w:val="005A6453"/>
    <w:rsid w:val="005A6906"/>
    <w:rsid w:val="005B0262"/>
    <w:rsid w:val="005B095F"/>
    <w:rsid w:val="005B2B2F"/>
    <w:rsid w:val="005B445C"/>
    <w:rsid w:val="005B624C"/>
    <w:rsid w:val="005B7831"/>
    <w:rsid w:val="005C308E"/>
    <w:rsid w:val="005C48BC"/>
    <w:rsid w:val="005D05EA"/>
    <w:rsid w:val="005D0D95"/>
    <w:rsid w:val="005D3192"/>
    <w:rsid w:val="005D57AB"/>
    <w:rsid w:val="005E77F5"/>
    <w:rsid w:val="005F3900"/>
    <w:rsid w:val="005F3C1E"/>
    <w:rsid w:val="005F598E"/>
    <w:rsid w:val="005F6F04"/>
    <w:rsid w:val="005F7B31"/>
    <w:rsid w:val="005F7CA5"/>
    <w:rsid w:val="0060101B"/>
    <w:rsid w:val="006070A1"/>
    <w:rsid w:val="0060732A"/>
    <w:rsid w:val="00607F78"/>
    <w:rsid w:val="00613B66"/>
    <w:rsid w:val="0061644E"/>
    <w:rsid w:val="00621C99"/>
    <w:rsid w:val="0062318A"/>
    <w:rsid w:val="00624718"/>
    <w:rsid w:val="0062634A"/>
    <w:rsid w:val="006266E2"/>
    <w:rsid w:val="00631695"/>
    <w:rsid w:val="006359B3"/>
    <w:rsid w:val="00636093"/>
    <w:rsid w:val="00640C84"/>
    <w:rsid w:val="00643180"/>
    <w:rsid w:val="00646947"/>
    <w:rsid w:val="006475D7"/>
    <w:rsid w:val="00650774"/>
    <w:rsid w:val="00653F1D"/>
    <w:rsid w:val="00657A69"/>
    <w:rsid w:val="00660D65"/>
    <w:rsid w:val="006615C5"/>
    <w:rsid w:val="00661B71"/>
    <w:rsid w:val="00662E28"/>
    <w:rsid w:val="00664331"/>
    <w:rsid w:val="00667236"/>
    <w:rsid w:val="00667B42"/>
    <w:rsid w:val="00670FE4"/>
    <w:rsid w:val="006727EB"/>
    <w:rsid w:val="00674B6E"/>
    <w:rsid w:val="00682EDA"/>
    <w:rsid w:val="006833A6"/>
    <w:rsid w:val="00683428"/>
    <w:rsid w:val="00683F3F"/>
    <w:rsid w:val="0068558B"/>
    <w:rsid w:val="00685B04"/>
    <w:rsid w:val="00685BDC"/>
    <w:rsid w:val="006904F7"/>
    <w:rsid w:val="00690592"/>
    <w:rsid w:val="00690673"/>
    <w:rsid w:val="006916B7"/>
    <w:rsid w:val="00691A21"/>
    <w:rsid w:val="00692EE9"/>
    <w:rsid w:val="00695142"/>
    <w:rsid w:val="006955C6"/>
    <w:rsid w:val="00695A1F"/>
    <w:rsid w:val="006A1742"/>
    <w:rsid w:val="006A28D4"/>
    <w:rsid w:val="006A3AF7"/>
    <w:rsid w:val="006A4BDA"/>
    <w:rsid w:val="006A5066"/>
    <w:rsid w:val="006A5947"/>
    <w:rsid w:val="006A60E4"/>
    <w:rsid w:val="006A6265"/>
    <w:rsid w:val="006A7570"/>
    <w:rsid w:val="006B1D58"/>
    <w:rsid w:val="006B31D9"/>
    <w:rsid w:val="006B4A9A"/>
    <w:rsid w:val="006B54AC"/>
    <w:rsid w:val="006B6C61"/>
    <w:rsid w:val="006B7A7D"/>
    <w:rsid w:val="006C5305"/>
    <w:rsid w:val="006C565D"/>
    <w:rsid w:val="006D20B5"/>
    <w:rsid w:val="006D4C4E"/>
    <w:rsid w:val="006D4CBA"/>
    <w:rsid w:val="006D65AC"/>
    <w:rsid w:val="006E0F04"/>
    <w:rsid w:val="006E2F93"/>
    <w:rsid w:val="006E389F"/>
    <w:rsid w:val="006F57C7"/>
    <w:rsid w:val="007036F9"/>
    <w:rsid w:val="00703D63"/>
    <w:rsid w:val="007052FF"/>
    <w:rsid w:val="00706A58"/>
    <w:rsid w:val="00706F64"/>
    <w:rsid w:val="007072EC"/>
    <w:rsid w:val="00711259"/>
    <w:rsid w:val="00712D0C"/>
    <w:rsid w:val="00713946"/>
    <w:rsid w:val="00714882"/>
    <w:rsid w:val="007204CF"/>
    <w:rsid w:val="00723856"/>
    <w:rsid w:val="007241EC"/>
    <w:rsid w:val="0072618E"/>
    <w:rsid w:val="00726C82"/>
    <w:rsid w:val="0073024C"/>
    <w:rsid w:val="007325FB"/>
    <w:rsid w:val="00733C9F"/>
    <w:rsid w:val="00734F39"/>
    <w:rsid w:val="007376DA"/>
    <w:rsid w:val="007426F4"/>
    <w:rsid w:val="00745464"/>
    <w:rsid w:val="007474A8"/>
    <w:rsid w:val="00751934"/>
    <w:rsid w:val="00752737"/>
    <w:rsid w:val="00752F49"/>
    <w:rsid w:val="00753331"/>
    <w:rsid w:val="0075708F"/>
    <w:rsid w:val="0076023B"/>
    <w:rsid w:val="007620D1"/>
    <w:rsid w:val="00763C38"/>
    <w:rsid w:val="007651D1"/>
    <w:rsid w:val="00772248"/>
    <w:rsid w:val="007759BC"/>
    <w:rsid w:val="00781C5C"/>
    <w:rsid w:val="00781D9D"/>
    <w:rsid w:val="00782133"/>
    <w:rsid w:val="00782F67"/>
    <w:rsid w:val="007830F7"/>
    <w:rsid w:val="007858FF"/>
    <w:rsid w:val="00787853"/>
    <w:rsid w:val="00790B06"/>
    <w:rsid w:val="007917C3"/>
    <w:rsid w:val="007944DF"/>
    <w:rsid w:val="00795070"/>
    <w:rsid w:val="00796BD2"/>
    <w:rsid w:val="007A03BA"/>
    <w:rsid w:val="007A2F73"/>
    <w:rsid w:val="007B7073"/>
    <w:rsid w:val="007C07FC"/>
    <w:rsid w:val="007C0ED4"/>
    <w:rsid w:val="007C1849"/>
    <w:rsid w:val="007C2840"/>
    <w:rsid w:val="007C305B"/>
    <w:rsid w:val="007C320D"/>
    <w:rsid w:val="007C6EA2"/>
    <w:rsid w:val="007C79FD"/>
    <w:rsid w:val="007C7C4D"/>
    <w:rsid w:val="007D0772"/>
    <w:rsid w:val="007D2049"/>
    <w:rsid w:val="007D26BD"/>
    <w:rsid w:val="007D33BE"/>
    <w:rsid w:val="007D5070"/>
    <w:rsid w:val="007E3CAB"/>
    <w:rsid w:val="007F1397"/>
    <w:rsid w:val="007F2863"/>
    <w:rsid w:val="007F3CE5"/>
    <w:rsid w:val="007F7A25"/>
    <w:rsid w:val="00800C1A"/>
    <w:rsid w:val="008013E0"/>
    <w:rsid w:val="00802D18"/>
    <w:rsid w:val="008030D7"/>
    <w:rsid w:val="0080332F"/>
    <w:rsid w:val="00805CDA"/>
    <w:rsid w:val="008071EB"/>
    <w:rsid w:val="00811FF9"/>
    <w:rsid w:val="00813D37"/>
    <w:rsid w:val="00815FB8"/>
    <w:rsid w:val="00817B3D"/>
    <w:rsid w:val="0082026D"/>
    <w:rsid w:val="0082027C"/>
    <w:rsid w:val="00821D37"/>
    <w:rsid w:val="00822C84"/>
    <w:rsid w:val="00822C9B"/>
    <w:rsid w:val="00825BA7"/>
    <w:rsid w:val="008260A4"/>
    <w:rsid w:val="00826FF7"/>
    <w:rsid w:val="00827810"/>
    <w:rsid w:val="0083178D"/>
    <w:rsid w:val="00831DB2"/>
    <w:rsid w:val="00832DCE"/>
    <w:rsid w:val="00833710"/>
    <w:rsid w:val="008350EE"/>
    <w:rsid w:val="0083565D"/>
    <w:rsid w:val="00836531"/>
    <w:rsid w:val="00836B30"/>
    <w:rsid w:val="00836FA4"/>
    <w:rsid w:val="00837143"/>
    <w:rsid w:val="0084169C"/>
    <w:rsid w:val="008427D0"/>
    <w:rsid w:val="00844E9C"/>
    <w:rsid w:val="008451EB"/>
    <w:rsid w:val="0084525B"/>
    <w:rsid w:val="008465D1"/>
    <w:rsid w:val="00846823"/>
    <w:rsid w:val="008613B1"/>
    <w:rsid w:val="00866BF8"/>
    <w:rsid w:val="00867F94"/>
    <w:rsid w:val="00870A01"/>
    <w:rsid w:val="0087178A"/>
    <w:rsid w:val="00871B4F"/>
    <w:rsid w:val="00872988"/>
    <w:rsid w:val="00872A0D"/>
    <w:rsid w:val="008736AD"/>
    <w:rsid w:val="00877229"/>
    <w:rsid w:val="0088069C"/>
    <w:rsid w:val="008814B0"/>
    <w:rsid w:val="0088239D"/>
    <w:rsid w:val="00882AF7"/>
    <w:rsid w:val="008836D4"/>
    <w:rsid w:val="008848CD"/>
    <w:rsid w:val="00885829"/>
    <w:rsid w:val="00892D9B"/>
    <w:rsid w:val="008A0B18"/>
    <w:rsid w:val="008A0F27"/>
    <w:rsid w:val="008A34F9"/>
    <w:rsid w:val="008A4CD9"/>
    <w:rsid w:val="008A5183"/>
    <w:rsid w:val="008A677C"/>
    <w:rsid w:val="008A7612"/>
    <w:rsid w:val="008B0BB9"/>
    <w:rsid w:val="008B7C54"/>
    <w:rsid w:val="008C3D12"/>
    <w:rsid w:val="008D4BED"/>
    <w:rsid w:val="008D5854"/>
    <w:rsid w:val="008D7AEF"/>
    <w:rsid w:val="008D7B11"/>
    <w:rsid w:val="008E42DB"/>
    <w:rsid w:val="008F0681"/>
    <w:rsid w:val="008F098A"/>
    <w:rsid w:val="008F14F2"/>
    <w:rsid w:val="008F4405"/>
    <w:rsid w:val="008F6F2C"/>
    <w:rsid w:val="008F7C34"/>
    <w:rsid w:val="00900EB6"/>
    <w:rsid w:val="00905CF0"/>
    <w:rsid w:val="00907498"/>
    <w:rsid w:val="0091034E"/>
    <w:rsid w:val="009109F2"/>
    <w:rsid w:val="00910A62"/>
    <w:rsid w:val="0091271A"/>
    <w:rsid w:val="00915356"/>
    <w:rsid w:val="00920ABA"/>
    <w:rsid w:val="00922885"/>
    <w:rsid w:val="009238A6"/>
    <w:rsid w:val="0092757A"/>
    <w:rsid w:val="00931CDF"/>
    <w:rsid w:val="009344F0"/>
    <w:rsid w:val="009431FE"/>
    <w:rsid w:val="00944243"/>
    <w:rsid w:val="00945324"/>
    <w:rsid w:val="009458DF"/>
    <w:rsid w:val="00946721"/>
    <w:rsid w:val="009509B7"/>
    <w:rsid w:val="00950CC8"/>
    <w:rsid w:val="00953423"/>
    <w:rsid w:val="00957F23"/>
    <w:rsid w:val="009613BF"/>
    <w:rsid w:val="00962318"/>
    <w:rsid w:val="00963C4F"/>
    <w:rsid w:val="009642FB"/>
    <w:rsid w:val="00964B72"/>
    <w:rsid w:val="0096505E"/>
    <w:rsid w:val="0097299A"/>
    <w:rsid w:val="00976A97"/>
    <w:rsid w:val="009826FD"/>
    <w:rsid w:val="00983C15"/>
    <w:rsid w:val="00984036"/>
    <w:rsid w:val="0098452C"/>
    <w:rsid w:val="009865C2"/>
    <w:rsid w:val="0099179C"/>
    <w:rsid w:val="00991EDC"/>
    <w:rsid w:val="00997BF3"/>
    <w:rsid w:val="009A13B9"/>
    <w:rsid w:val="009A265B"/>
    <w:rsid w:val="009A61BC"/>
    <w:rsid w:val="009A7691"/>
    <w:rsid w:val="009A7F3E"/>
    <w:rsid w:val="009B07D1"/>
    <w:rsid w:val="009B342E"/>
    <w:rsid w:val="009B3B07"/>
    <w:rsid w:val="009B4CAB"/>
    <w:rsid w:val="009B6F25"/>
    <w:rsid w:val="009C0763"/>
    <w:rsid w:val="009C6309"/>
    <w:rsid w:val="009C7559"/>
    <w:rsid w:val="009D0FF0"/>
    <w:rsid w:val="009D1FD7"/>
    <w:rsid w:val="009D2A02"/>
    <w:rsid w:val="009D3496"/>
    <w:rsid w:val="009D4B3B"/>
    <w:rsid w:val="009E0DD6"/>
    <w:rsid w:val="009E1D9C"/>
    <w:rsid w:val="009E1E40"/>
    <w:rsid w:val="009E3FF6"/>
    <w:rsid w:val="009E4439"/>
    <w:rsid w:val="009E6154"/>
    <w:rsid w:val="009E679A"/>
    <w:rsid w:val="009F2F71"/>
    <w:rsid w:val="009F6CB9"/>
    <w:rsid w:val="009F6E99"/>
    <w:rsid w:val="00A004E6"/>
    <w:rsid w:val="00A07224"/>
    <w:rsid w:val="00A073C6"/>
    <w:rsid w:val="00A12D38"/>
    <w:rsid w:val="00A13095"/>
    <w:rsid w:val="00A14A62"/>
    <w:rsid w:val="00A17870"/>
    <w:rsid w:val="00A17B6C"/>
    <w:rsid w:val="00A20855"/>
    <w:rsid w:val="00A25266"/>
    <w:rsid w:val="00A254B5"/>
    <w:rsid w:val="00A25A02"/>
    <w:rsid w:val="00A279C2"/>
    <w:rsid w:val="00A3324A"/>
    <w:rsid w:val="00A41BF1"/>
    <w:rsid w:val="00A42A4F"/>
    <w:rsid w:val="00A456D0"/>
    <w:rsid w:val="00A531B0"/>
    <w:rsid w:val="00A55A57"/>
    <w:rsid w:val="00A565ED"/>
    <w:rsid w:val="00A60891"/>
    <w:rsid w:val="00A63504"/>
    <w:rsid w:val="00A66564"/>
    <w:rsid w:val="00A720DA"/>
    <w:rsid w:val="00A73264"/>
    <w:rsid w:val="00A7342C"/>
    <w:rsid w:val="00A73919"/>
    <w:rsid w:val="00A7632F"/>
    <w:rsid w:val="00A810EF"/>
    <w:rsid w:val="00A81EEE"/>
    <w:rsid w:val="00A84EA8"/>
    <w:rsid w:val="00A90ACA"/>
    <w:rsid w:val="00A9104B"/>
    <w:rsid w:val="00A92C53"/>
    <w:rsid w:val="00A95231"/>
    <w:rsid w:val="00A96A76"/>
    <w:rsid w:val="00AB4B8D"/>
    <w:rsid w:val="00AB7EDE"/>
    <w:rsid w:val="00AC4D0A"/>
    <w:rsid w:val="00AC5F0A"/>
    <w:rsid w:val="00AC6560"/>
    <w:rsid w:val="00AD025D"/>
    <w:rsid w:val="00AD2124"/>
    <w:rsid w:val="00AD4940"/>
    <w:rsid w:val="00AD7AC9"/>
    <w:rsid w:val="00AE3CF8"/>
    <w:rsid w:val="00AE73A3"/>
    <w:rsid w:val="00AF37B9"/>
    <w:rsid w:val="00AF6B9D"/>
    <w:rsid w:val="00AF701D"/>
    <w:rsid w:val="00B0045F"/>
    <w:rsid w:val="00B01987"/>
    <w:rsid w:val="00B07D36"/>
    <w:rsid w:val="00B120F5"/>
    <w:rsid w:val="00B12AFE"/>
    <w:rsid w:val="00B12CA3"/>
    <w:rsid w:val="00B14A02"/>
    <w:rsid w:val="00B1525A"/>
    <w:rsid w:val="00B20F46"/>
    <w:rsid w:val="00B26CEA"/>
    <w:rsid w:val="00B2773C"/>
    <w:rsid w:val="00B33AD5"/>
    <w:rsid w:val="00B34E1C"/>
    <w:rsid w:val="00B365F8"/>
    <w:rsid w:val="00B36A33"/>
    <w:rsid w:val="00B42D03"/>
    <w:rsid w:val="00B44194"/>
    <w:rsid w:val="00B50103"/>
    <w:rsid w:val="00B51555"/>
    <w:rsid w:val="00B51A94"/>
    <w:rsid w:val="00B5326E"/>
    <w:rsid w:val="00B573FB"/>
    <w:rsid w:val="00B619C2"/>
    <w:rsid w:val="00B62F54"/>
    <w:rsid w:val="00B63B4F"/>
    <w:rsid w:val="00B63B59"/>
    <w:rsid w:val="00B64623"/>
    <w:rsid w:val="00B6577D"/>
    <w:rsid w:val="00B66288"/>
    <w:rsid w:val="00B6713A"/>
    <w:rsid w:val="00B67531"/>
    <w:rsid w:val="00B71A9A"/>
    <w:rsid w:val="00B72B0B"/>
    <w:rsid w:val="00B80269"/>
    <w:rsid w:val="00B853C2"/>
    <w:rsid w:val="00B85FBC"/>
    <w:rsid w:val="00B925CD"/>
    <w:rsid w:val="00B92A33"/>
    <w:rsid w:val="00B95081"/>
    <w:rsid w:val="00B955B4"/>
    <w:rsid w:val="00BA0995"/>
    <w:rsid w:val="00BA2D0C"/>
    <w:rsid w:val="00BA46DF"/>
    <w:rsid w:val="00BA4BDF"/>
    <w:rsid w:val="00BA51B5"/>
    <w:rsid w:val="00BB30D6"/>
    <w:rsid w:val="00BB35B3"/>
    <w:rsid w:val="00BB4C00"/>
    <w:rsid w:val="00BB602A"/>
    <w:rsid w:val="00BB6E3C"/>
    <w:rsid w:val="00BB708C"/>
    <w:rsid w:val="00BB7A19"/>
    <w:rsid w:val="00BC3753"/>
    <w:rsid w:val="00BC4069"/>
    <w:rsid w:val="00BC4C41"/>
    <w:rsid w:val="00BC50CD"/>
    <w:rsid w:val="00BC5179"/>
    <w:rsid w:val="00BC7619"/>
    <w:rsid w:val="00BC7C38"/>
    <w:rsid w:val="00BD1B0C"/>
    <w:rsid w:val="00BD271E"/>
    <w:rsid w:val="00BD471D"/>
    <w:rsid w:val="00BD6C3D"/>
    <w:rsid w:val="00BE0CCC"/>
    <w:rsid w:val="00BE2B4C"/>
    <w:rsid w:val="00BE4567"/>
    <w:rsid w:val="00BF01AD"/>
    <w:rsid w:val="00BF3B37"/>
    <w:rsid w:val="00BF5482"/>
    <w:rsid w:val="00BF7246"/>
    <w:rsid w:val="00C0456D"/>
    <w:rsid w:val="00C06767"/>
    <w:rsid w:val="00C07AB4"/>
    <w:rsid w:val="00C10A70"/>
    <w:rsid w:val="00C12255"/>
    <w:rsid w:val="00C122E3"/>
    <w:rsid w:val="00C129E5"/>
    <w:rsid w:val="00C12D81"/>
    <w:rsid w:val="00C17280"/>
    <w:rsid w:val="00C17E79"/>
    <w:rsid w:val="00C23049"/>
    <w:rsid w:val="00C241B2"/>
    <w:rsid w:val="00C2474D"/>
    <w:rsid w:val="00C261B1"/>
    <w:rsid w:val="00C27C4B"/>
    <w:rsid w:val="00C356A9"/>
    <w:rsid w:val="00C3798E"/>
    <w:rsid w:val="00C406CE"/>
    <w:rsid w:val="00C40B03"/>
    <w:rsid w:val="00C46FA0"/>
    <w:rsid w:val="00C47C6C"/>
    <w:rsid w:val="00C502F7"/>
    <w:rsid w:val="00C51127"/>
    <w:rsid w:val="00C51380"/>
    <w:rsid w:val="00C524F1"/>
    <w:rsid w:val="00C56FA6"/>
    <w:rsid w:val="00C57CD7"/>
    <w:rsid w:val="00C60437"/>
    <w:rsid w:val="00C62120"/>
    <w:rsid w:val="00C63B1E"/>
    <w:rsid w:val="00C63B8E"/>
    <w:rsid w:val="00C64CC5"/>
    <w:rsid w:val="00C71A29"/>
    <w:rsid w:val="00C726A3"/>
    <w:rsid w:val="00C72AB3"/>
    <w:rsid w:val="00C738B1"/>
    <w:rsid w:val="00C73CE8"/>
    <w:rsid w:val="00C75A49"/>
    <w:rsid w:val="00C75A4E"/>
    <w:rsid w:val="00C80A4A"/>
    <w:rsid w:val="00C82AAE"/>
    <w:rsid w:val="00C836D2"/>
    <w:rsid w:val="00C858E6"/>
    <w:rsid w:val="00C86371"/>
    <w:rsid w:val="00C8681D"/>
    <w:rsid w:val="00C910D2"/>
    <w:rsid w:val="00C92243"/>
    <w:rsid w:val="00C92911"/>
    <w:rsid w:val="00C9550D"/>
    <w:rsid w:val="00CA096B"/>
    <w:rsid w:val="00CA5FE9"/>
    <w:rsid w:val="00CA6724"/>
    <w:rsid w:val="00CA7FB9"/>
    <w:rsid w:val="00CB1561"/>
    <w:rsid w:val="00CB683D"/>
    <w:rsid w:val="00CB77D7"/>
    <w:rsid w:val="00CC3263"/>
    <w:rsid w:val="00CC3A0F"/>
    <w:rsid w:val="00CC3CB4"/>
    <w:rsid w:val="00CD0C9D"/>
    <w:rsid w:val="00CD1245"/>
    <w:rsid w:val="00CD6979"/>
    <w:rsid w:val="00CD7D35"/>
    <w:rsid w:val="00CE1160"/>
    <w:rsid w:val="00CE19B7"/>
    <w:rsid w:val="00CE2D91"/>
    <w:rsid w:val="00CE3A5E"/>
    <w:rsid w:val="00CE3BFE"/>
    <w:rsid w:val="00CE5EB9"/>
    <w:rsid w:val="00CE6291"/>
    <w:rsid w:val="00CE711C"/>
    <w:rsid w:val="00CE7D76"/>
    <w:rsid w:val="00CF1D3B"/>
    <w:rsid w:val="00CF2C61"/>
    <w:rsid w:val="00CF2F2E"/>
    <w:rsid w:val="00CF516B"/>
    <w:rsid w:val="00CF6FB2"/>
    <w:rsid w:val="00D00029"/>
    <w:rsid w:val="00D03CD2"/>
    <w:rsid w:val="00D04F70"/>
    <w:rsid w:val="00D05DC9"/>
    <w:rsid w:val="00D11177"/>
    <w:rsid w:val="00D1195F"/>
    <w:rsid w:val="00D16BF6"/>
    <w:rsid w:val="00D17644"/>
    <w:rsid w:val="00D17D87"/>
    <w:rsid w:val="00D218F9"/>
    <w:rsid w:val="00D23639"/>
    <w:rsid w:val="00D300AE"/>
    <w:rsid w:val="00D3079C"/>
    <w:rsid w:val="00D30E14"/>
    <w:rsid w:val="00D33034"/>
    <w:rsid w:val="00D35B37"/>
    <w:rsid w:val="00D36973"/>
    <w:rsid w:val="00D42EA3"/>
    <w:rsid w:val="00D42FD6"/>
    <w:rsid w:val="00D455A3"/>
    <w:rsid w:val="00D46B4C"/>
    <w:rsid w:val="00D5043A"/>
    <w:rsid w:val="00D537D6"/>
    <w:rsid w:val="00D53F8C"/>
    <w:rsid w:val="00D57C6F"/>
    <w:rsid w:val="00D635EA"/>
    <w:rsid w:val="00D647E7"/>
    <w:rsid w:val="00D65B51"/>
    <w:rsid w:val="00D674B9"/>
    <w:rsid w:val="00D6760F"/>
    <w:rsid w:val="00D701B9"/>
    <w:rsid w:val="00D70382"/>
    <w:rsid w:val="00D733D0"/>
    <w:rsid w:val="00D74597"/>
    <w:rsid w:val="00D807C1"/>
    <w:rsid w:val="00D80A94"/>
    <w:rsid w:val="00D812AD"/>
    <w:rsid w:val="00D81335"/>
    <w:rsid w:val="00D827E9"/>
    <w:rsid w:val="00D84372"/>
    <w:rsid w:val="00D8770B"/>
    <w:rsid w:val="00D87920"/>
    <w:rsid w:val="00D923AA"/>
    <w:rsid w:val="00D93577"/>
    <w:rsid w:val="00D9464D"/>
    <w:rsid w:val="00D94B72"/>
    <w:rsid w:val="00D94C63"/>
    <w:rsid w:val="00DA3E70"/>
    <w:rsid w:val="00DA4107"/>
    <w:rsid w:val="00DA76E5"/>
    <w:rsid w:val="00DB17CE"/>
    <w:rsid w:val="00DB362A"/>
    <w:rsid w:val="00DB7EBC"/>
    <w:rsid w:val="00DC14A1"/>
    <w:rsid w:val="00DC1866"/>
    <w:rsid w:val="00DC2D76"/>
    <w:rsid w:val="00DC6506"/>
    <w:rsid w:val="00DC71E9"/>
    <w:rsid w:val="00DE1444"/>
    <w:rsid w:val="00DE172A"/>
    <w:rsid w:val="00DE2B07"/>
    <w:rsid w:val="00DE3810"/>
    <w:rsid w:val="00DE4427"/>
    <w:rsid w:val="00DE6616"/>
    <w:rsid w:val="00DF1543"/>
    <w:rsid w:val="00DF1C17"/>
    <w:rsid w:val="00DF309F"/>
    <w:rsid w:val="00E0317E"/>
    <w:rsid w:val="00E05416"/>
    <w:rsid w:val="00E0681F"/>
    <w:rsid w:val="00E07826"/>
    <w:rsid w:val="00E10783"/>
    <w:rsid w:val="00E10AC9"/>
    <w:rsid w:val="00E13383"/>
    <w:rsid w:val="00E138D7"/>
    <w:rsid w:val="00E152CA"/>
    <w:rsid w:val="00E22F6F"/>
    <w:rsid w:val="00E254F7"/>
    <w:rsid w:val="00E27801"/>
    <w:rsid w:val="00E318B2"/>
    <w:rsid w:val="00E33D0E"/>
    <w:rsid w:val="00E35014"/>
    <w:rsid w:val="00E35786"/>
    <w:rsid w:val="00E4106C"/>
    <w:rsid w:val="00E41B37"/>
    <w:rsid w:val="00E50D05"/>
    <w:rsid w:val="00E5163C"/>
    <w:rsid w:val="00E5239F"/>
    <w:rsid w:val="00E54D6A"/>
    <w:rsid w:val="00E56BDD"/>
    <w:rsid w:val="00E60683"/>
    <w:rsid w:val="00E63BC6"/>
    <w:rsid w:val="00E65AD7"/>
    <w:rsid w:val="00E65BBC"/>
    <w:rsid w:val="00E6661D"/>
    <w:rsid w:val="00E722D4"/>
    <w:rsid w:val="00E733ED"/>
    <w:rsid w:val="00E73EC7"/>
    <w:rsid w:val="00E76A25"/>
    <w:rsid w:val="00E76E7E"/>
    <w:rsid w:val="00E779CF"/>
    <w:rsid w:val="00E77B54"/>
    <w:rsid w:val="00E81824"/>
    <w:rsid w:val="00E81A6F"/>
    <w:rsid w:val="00E825BA"/>
    <w:rsid w:val="00E84BE4"/>
    <w:rsid w:val="00E84F53"/>
    <w:rsid w:val="00E859FA"/>
    <w:rsid w:val="00E87E2C"/>
    <w:rsid w:val="00E91E90"/>
    <w:rsid w:val="00E97C39"/>
    <w:rsid w:val="00EA39FA"/>
    <w:rsid w:val="00EA489A"/>
    <w:rsid w:val="00EA6829"/>
    <w:rsid w:val="00EA74BA"/>
    <w:rsid w:val="00EA7DD8"/>
    <w:rsid w:val="00EA7FA2"/>
    <w:rsid w:val="00EB03FE"/>
    <w:rsid w:val="00EB150F"/>
    <w:rsid w:val="00EB209F"/>
    <w:rsid w:val="00EB24B7"/>
    <w:rsid w:val="00EB30A7"/>
    <w:rsid w:val="00EB3405"/>
    <w:rsid w:val="00EB5C3E"/>
    <w:rsid w:val="00EB6754"/>
    <w:rsid w:val="00EB6A00"/>
    <w:rsid w:val="00EB7D91"/>
    <w:rsid w:val="00EC03F0"/>
    <w:rsid w:val="00EC1854"/>
    <w:rsid w:val="00EC3B2D"/>
    <w:rsid w:val="00EC754D"/>
    <w:rsid w:val="00EC75FC"/>
    <w:rsid w:val="00EC7785"/>
    <w:rsid w:val="00ED1CE8"/>
    <w:rsid w:val="00ED1E87"/>
    <w:rsid w:val="00ED2BE6"/>
    <w:rsid w:val="00ED50A1"/>
    <w:rsid w:val="00ED79CE"/>
    <w:rsid w:val="00EE02E0"/>
    <w:rsid w:val="00EE4C54"/>
    <w:rsid w:val="00EE51CC"/>
    <w:rsid w:val="00EE6778"/>
    <w:rsid w:val="00EE788F"/>
    <w:rsid w:val="00EF0DD9"/>
    <w:rsid w:val="00EF3412"/>
    <w:rsid w:val="00EF3866"/>
    <w:rsid w:val="00EF50EE"/>
    <w:rsid w:val="00EF5894"/>
    <w:rsid w:val="00F01001"/>
    <w:rsid w:val="00F06414"/>
    <w:rsid w:val="00F07D28"/>
    <w:rsid w:val="00F108F3"/>
    <w:rsid w:val="00F10A4A"/>
    <w:rsid w:val="00F13679"/>
    <w:rsid w:val="00F15371"/>
    <w:rsid w:val="00F16402"/>
    <w:rsid w:val="00F20D8F"/>
    <w:rsid w:val="00F24297"/>
    <w:rsid w:val="00F25D31"/>
    <w:rsid w:val="00F263BC"/>
    <w:rsid w:val="00F26DE5"/>
    <w:rsid w:val="00F27B85"/>
    <w:rsid w:val="00F30726"/>
    <w:rsid w:val="00F31A09"/>
    <w:rsid w:val="00F422DE"/>
    <w:rsid w:val="00F42FEE"/>
    <w:rsid w:val="00F457EA"/>
    <w:rsid w:val="00F4763B"/>
    <w:rsid w:val="00F50648"/>
    <w:rsid w:val="00F514EA"/>
    <w:rsid w:val="00F51D04"/>
    <w:rsid w:val="00F521E5"/>
    <w:rsid w:val="00F529C2"/>
    <w:rsid w:val="00F53B36"/>
    <w:rsid w:val="00F561E3"/>
    <w:rsid w:val="00F564F2"/>
    <w:rsid w:val="00F568EB"/>
    <w:rsid w:val="00F629B3"/>
    <w:rsid w:val="00F66884"/>
    <w:rsid w:val="00F71228"/>
    <w:rsid w:val="00F71527"/>
    <w:rsid w:val="00F71B6B"/>
    <w:rsid w:val="00F73963"/>
    <w:rsid w:val="00F73AAD"/>
    <w:rsid w:val="00F75B99"/>
    <w:rsid w:val="00F80532"/>
    <w:rsid w:val="00F8207D"/>
    <w:rsid w:val="00F85AF5"/>
    <w:rsid w:val="00F85B75"/>
    <w:rsid w:val="00F871B9"/>
    <w:rsid w:val="00F90650"/>
    <w:rsid w:val="00F91E37"/>
    <w:rsid w:val="00F942AC"/>
    <w:rsid w:val="00FA0D16"/>
    <w:rsid w:val="00FA105A"/>
    <w:rsid w:val="00FA29B4"/>
    <w:rsid w:val="00FA4BA3"/>
    <w:rsid w:val="00FA6A85"/>
    <w:rsid w:val="00FA72D9"/>
    <w:rsid w:val="00FB3520"/>
    <w:rsid w:val="00FB4F3C"/>
    <w:rsid w:val="00FC2838"/>
    <w:rsid w:val="00FC2906"/>
    <w:rsid w:val="00FC2EFE"/>
    <w:rsid w:val="00FD43F2"/>
    <w:rsid w:val="00FD5FB4"/>
    <w:rsid w:val="00FE0D90"/>
    <w:rsid w:val="00FE2FCD"/>
    <w:rsid w:val="00FE52A2"/>
    <w:rsid w:val="00FF18B7"/>
    <w:rsid w:val="00FF217B"/>
    <w:rsid w:val="00FF396A"/>
    <w:rsid w:val="00FF46E8"/>
    <w:rsid w:val="00FF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CB"/>
    <w:pPr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C60437"/>
    <w:pPr>
      <w:keepNext/>
      <w:numPr>
        <w:numId w:val="18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F1640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rsid w:val="00250B1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rsid w:val="00450A71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9"/>
    <w:qFormat/>
    <w:locked/>
    <w:rsid w:val="00250B14"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val="de-CH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60437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B33AD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B33AD5"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250B14"/>
    <w:rPr>
      <w:rFonts w:cs="Mangal"/>
      <w:b/>
      <w:bCs/>
      <w:i/>
      <w:iCs/>
      <w:color w:val="00000A"/>
      <w:sz w:val="26"/>
      <w:szCs w:val="26"/>
      <w:lang w:val="de-CH" w:eastAsia="zh-CN" w:bidi="hi-IN"/>
    </w:rPr>
  </w:style>
  <w:style w:type="paragraph" w:styleId="Rodap">
    <w:name w:val="footer"/>
    <w:basedOn w:val="Normal"/>
    <w:link w:val="RodapChar"/>
    <w:uiPriority w:val="99"/>
    <w:rsid w:val="00E81A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12EE9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3F15D8"/>
    <w:rPr>
      <w:rFonts w:ascii="Arial" w:hAnsi="Arial" w:cs="Times New Roman"/>
    </w:rPr>
  </w:style>
  <w:style w:type="paragraph" w:styleId="Cabealho">
    <w:name w:val="header"/>
    <w:basedOn w:val="Normal"/>
    <w:link w:val="CabealhoChar"/>
    <w:uiPriority w:val="99"/>
    <w:rsid w:val="00E81A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12EE9"/>
    <w:rPr>
      <w:rFonts w:cs="Times New Roman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3E55C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7F7A25"/>
    <w:rPr>
      <w:rFonts w:cs="Times New Roman"/>
      <w:sz w:val="2"/>
    </w:rPr>
  </w:style>
  <w:style w:type="paragraph" w:styleId="Sumrio1">
    <w:name w:val="toc 1"/>
    <w:basedOn w:val="Normal"/>
    <w:next w:val="Normal"/>
    <w:autoRedefine/>
    <w:uiPriority w:val="39"/>
    <w:locked/>
    <w:rsid w:val="008A0B18"/>
    <w:pPr>
      <w:spacing w:before="240" w:after="120"/>
      <w:jc w:val="left"/>
    </w:pPr>
    <w:rPr>
      <w:b/>
      <w:bCs/>
      <w:szCs w:val="20"/>
    </w:rPr>
  </w:style>
  <w:style w:type="character" w:styleId="Hyperlink">
    <w:name w:val="Hyperlink"/>
    <w:basedOn w:val="Fontepargpadro"/>
    <w:uiPriority w:val="99"/>
    <w:rsid w:val="00D36973"/>
    <w:rPr>
      <w:rFonts w:ascii="Arial" w:hAnsi="Arial" w:cs="Times New Roman"/>
      <w:color w:val="0000FF"/>
      <w:sz w:val="20"/>
      <w:u w:val="single"/>
    </w:rPr>
  </w:style>
  <w:style w:type="paragraph" w:styleId="Sumrio2">
    <w:name w:val="toc 2"/>
    <w:basedOn w:val="Normal"/>
    <w:next w:val="Normal"/>
    <w:autoRedefine/>
    <w:uiPriority w:val="39"/>
    <w:locked/>
    <w:rsid w:val="008A0B18"/>
    <w:pPr>
      <w:spacing w:before="120"/>
      <w:ind w:left="200"/>
      <w:jc w:val="left"/>
    </w:pPr>
    <w:rPr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locked/>
    <w:rsid w:val="008A0B18"/>
    <w:pPr>
      <w:ind w:left="400"/>
      <w:jc w:val="left"/>
    </w:pPr>
    <w:rPr>
      <w:szCs w:val="20"/>
    </w:rPr>
  </w:style>
  <w:style w:type="paragraph" w:styleId="Sumrio4">
    <w:name w:val="toc 4"/>
    <w:basedOn w:val="Normal"/>
    <w:next w:val="Normal"/>
    <w:autoRedefine/>
    <w:uiPriority w:val="99"/>
    <w:semiHidden/>
    <w:locked/>
    <w:rsid w:val="003F15D8"/>
    <w:pPr>
      <w:ind w:left="600"/>
      <w:jc w:val="left"/>
    </w:pPr>
    <w:rPr>
      <w:rFonts w:ascii="Times New Roman" w:hAnsi="Times New Roman"/>
      <w:szCs w:val="20"/>
    </w:rPr>
  </w:style>
  <w:style w:type="paragraph" w:styleId="Sumrio5">
    <w:name w:val="toc 5"/>
    <w:basedOn w:val="Normal"/>
    <w:next w:val="Normal"/>
    <w:autoRedefine/>
    <w:uiPriority w:val="99"/>
    <w:semiHidden/>
    <w:locked/>
    <w:rsid w:val="003F15D8"/>
    <w:pPr>
      <w:ind w:left="800"/>
      <w:jc w:val="left"/>
    </w:pPr>
    <w:rPr>
      <w:rFonts w:ascii="Times New Roman" w:hAnsi="Times New Roman"/>
      <w:szCs w:val="20"/>
    </w:rPr>
  </w:style>
  <w:style w:type="paragraph" w:styleId="Sumrio6">
    <w:name w:val="toc 6"/>
    <w:basedOn w:val="Normal"/>
    <w:next w:val="Normal"/>
    <w:autoRedefine/>
    <w:uiPriority w:val="99"/>
    <w:semiHidden/>
    <w:locked/>
    <w:rsid w:val="003F15D8"/>
    <w:pPr>
      <w:ind w:left="1000"/>
      <w:jc w:val="left"/>
    </w:pPr>
    <w:rPr>
      <w:rFonts w:ascii="Times New Roman" w:hAnsi="Times New Roman"/>
      <w:szCs w:val="20"/>
    </w:rPr>
  </w:style>
  <w:style w:type="paragraph" w:styleId="Sumrio7">
    <w:name w:val="toc 7"/>
    <w:basedOn w:val="Normal"/>
    <w:next w:val="Normal"/>
    <w:autoRedefine/>
    <w:uiPriority w:val="99"/>
    <w:semiHidden/>
    <w:locked/>
    <w:rsid w:val="003F15D8"/>
    <w:pPr>
      <w:ind w:left="1200"/>
      <w:jc w:val="left"/>
    </w:pPr>
    <w:rPr>
      <w:rFonts w:ascii="Times New Roman" w:hAnsi="Times New Roman"/>
      <w:szCs w:val="20"/>
    </w:rPr>
  </w:style>
  <w:style w:type="paragraph" w:styleId="Sumrio8">
    <w:name w:val="toc 8"/>
    <w:basedOn w:val="Normal"/>
    <w:next w:val="Normal"/>
    <w:autoRedefine/>
    <w:uiPriority w:val="99"/>
    <w:semiHidden/>
    <w:locked/>
    <w:rsid w:val="003F15D8"/>
    <w:pPr>
      <w:ind w:left="1400"/>
      <w:jc w:val="left"/>
    </w:pPr>
    <w:rPr>
      <w:rFonts w:ascii="Times New Roman" w:hAnsi="Times New Roman"/>
      <w:szCs w:val="20"/>
    </w:rPr>
  </w:style>
  <w:style w:type="paragraph" w:styleId="Sumrio9">
    <w:name w:val="toc 9"/>
    <w:basedOn w:val="Normal"/>
    <w:next w:val="Normal"/>
    <w:autoRedefine/>
    <w:uiPriority w:val="99"/>
    <w:semiHidden/>
    <w:locked/>
    <w:rsid w:val="003F15D8"/>
    <w:pPr>
      <w:ind w:left="1600"/>
      <w:jc w:val="left"/>
    </w:pPr>
    <w:rPr>
      <w:rFonts w:ascii="Times New Roman" w:hAnsi="Times New Roman"/>
      <w:szCs w:val="20"/>
    </w:rPr>
  </w:style>
  <w:style w:type="table" w:styleId="Tabelacomgrade">
    <w:name w:val="Table Grid"/>
    <w:basedOn w:val="Tabelanormal"/>
    <w:uiPriority w:val="99"/>
    <w:locked/>
    <w:rsid w:val="00C64CC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uiPriority w:val="99"/>
    <w:rsid w:val="00250B14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val="de-CH" w:eastAsia="zh-CN" w:bidi="hi-IN"/>
    </w:rPr>
  </w:style>
  <w:style w:type="paragraph" w:styleId="NormalWeb">
    <w:name w:val="Normal (Web)"/>
    <w:basedOn w:val="Normal"/>
    <w:uiPriority w:val="99"/>
    <w:rsid w:val="00250B14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E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ED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D077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450A71"/>
    <w:rPr>
      <w:rFonts w:ascii="Arial" w:eastAsiaTheme="majorEastAsia" w:hAnsi="Arial" w:cstheme="majorBidi"/>
      <w:b/>
      <w:bCs/>
      <w:i/>
      <w:iCs/>
      <w:color w:val="000000" w:themeColor="text1"/>
      <w:szCs w:val="24"/>
      <w:lang w:val="en-US"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C54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C54"/>
    <w:rPr>
      <w:rFonts w:ascii="Arial" w:hAnsi="Arial"/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8B7C54"/>
    <w:rPr>
      <w:vertAlign w:val="superscript"/>
    </w:rPr>
  </w:style>
  <w:style w:type="paragraph" w:styleId="Legenda">
    <w:name w:val="caption"/>
    <w:basedOn w:val="Normal"/>
    <w:next w:val="Normal"/>
    <w:unhideWhenUsed/>
    <w:qFormat/>
    <w:locked/>
    <w:rsid w:val="00B63B59"/>
    <w:pPr>
      <w:spacing w:after="200"/>
      <w:jc w:val="center"/>
    </w:pPr>
    <w:rPr>
      <w:bCs/>
      <w:szCs w:val="18"/>
    </w:rPr>
  </w:style>
  <w:style w:type="character" w:styleId="TextodoEspaoReservado">
    <w:name w:val="Placeholder Text"/>
    <w:basedOn w:val="Fontepargpadro"/>
    <w:uiPriority w:val="99"/>
    <w:semiHidden/>
    <w:rsid w:val="00BF3B37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73024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024C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024C"/>
    <w:rPr>
      <w:rFonts w:ascii="Arial" w:hAnsi="Arial"/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73024C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2124"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33034"/>
    <w:pPr>
      <w:jc w:val="left"/>
    </w:pPr>
    <w:rPr>
      <w:rFonts w:ascii="Consolas" w:eastAsiaTheme="minorHAnsi" w:hAnsi="Consolas" w:cstheme="minorBidi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33034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Grupos\DIG\Projetos\Ativos\RAB_FE_EBPM\Testes_e_Simula&#231;&#245;es\Automa&#231;&#227;o_de_Instrumentos\Network_Analyzer_RFFE\Template%20Test%20Report%20-%20Parameters%20of%20RF%20devic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Bar12</b:Tag>
    <b:SourceType>Report</b:SourceType>
    <b:Guid>{725DC946-F032-4934-8615-87AD51AEC87E}</b:Guid>
    <b:LCID>1033</b:LCID>
    <b:Author>
      <b:Author>
        <b:NameList>
          <b:Person>
            <b:Last>Baron</b:Last>
            <b:First>Rafael</b:First>
            <b:Middle>Antonio</b:Middle>
          </b:Person>
          <b:Person>
            <b:Last>Marques</b:Last>
            <b:First>Sergio</b:First>
            <b:Middle>Rodrigo</b:Middle>
          </b:Person>
        </b:NameList>
      </b:Author>
    </b:Author>
    <b:Title>Linearity Tests of RF devices</b:Title>
    <b:Year>2012</b:Year>
    <b:City>Campinas, SP</b:City>
    <b:Department>Beam Diagnostics Group</b:Department>
    <b:Institution>Brazilian Synchrotron Light Laboratory</b:Institution>
    <b:Publisher>Beam Diagnostics Group - Brazilian Synchrotron Light Laboratory</b:Publisher>
    <b:RefOrder>1</b:RefOrder>
  </b:Source>
  <b:Source>
    <b:Tag>RAB122</b:Tag>
    <b:SourceType>Report</b:SourceType>
    <b:Guid>{C3B79F33-66BE-493F-8855-F7BACF5F9024}</b:Guid>
    <b:LCID>0</b:LCID>
    <b:Author>
      <b:Author>
        <b:NameList>
          <b:Person>
            <b:Last>Baron</b:Last>
            <b:First>R.</b:First>
            <b:Middle>A.</b:Middle>
          </b:Person>
          <b:Person>
            <b:Last>Brito</b:Last>
            <b:First>J.</b:First>
            <b:Middle>L.</b:Middle>
          </b:Person>
        </b:NameList>
      </b:Author>
    </b:Author>
    <b:Title>Tests with the RFFE001</b:Title>
    <b:Year>2012</b:Year>
    <b:Publisher>LNLS</b:Publisher>
    <b:City>Campinas, SP</b:City>
    <b:RefOrder>2</b:RefOrder>
  </b:Source>
  <b:Source>
    <b:Tag>RAB121</b:Tag>
    <b:SourceType>Report</b:SourceType>
    <b:Guid>{F09CC3FD-B5DC-458B-B236-46924294949A}</b:Guid>
    <b:LCID>0</b:LCID>
    <b:Author>
      <b:Author>
        <b:NameList>
          <b:Person>
            <b:Last>Baron*</b:Last>
            <b:First>R.</b:First>
            <b:Middle>A.</b:Middle>
          </b:Person>
          <b:Person>
            <b:Last>Cardoso</b:Last>
            <b:First>F.</b:First>
            <b:Middle>H.</b:Middle>
          </b:Person>
          <b:Person>
            <b:Last>Marques</b:Last>
            <b:First>S.</b:First>
            <b:Middle>R.</b:Middle>
          </b:Person>
        </b:NameList>
      </b:Author>
    </b:Author>
    <b:Title>Crosstalk Analysis for BPM Electronics</b:Title>
    <b:Year>2012</b:Year>
    <b:City>Campinas, SP</b:City>
    <b:RefOrder>3</b:RefOrder>
  </b:Source>
  <b:Source>
    <b:Tag>RAB12</b:Tag>
    <b:SourceType>Report</b:SourceType>
    <b:Guid>{BB66AFF1-590F-4047-A519-811E12144BF7}</b:Guid>
    <b:LCID>1033</b:LCID>
    <b:Author>
      <b:Author>
        <b:NameList>
          <b:Person>
            <b:Last>Baron</b:Last>
            <b:First>R.</b:First>
            <b:Middle>A.</b:Middle>
          </b:Person>
          <b:Person>
            <b:Last>Marques</b:Last>
            <b:First>S.</b:First>
            <b:Middle>R.</b:Middle>
          </b:Person>
        </b:NameList>
      </b:Author>
    </b:Author>
    <b:Title>Specification Document of a RF Front-End for the Beam Position Monitor Electronics</b:Title>
    <b:Year>2012</b:Year>
    <b:City>Campinas, SP</b:City>
    <b:RefOrder>4</b:RefOrder>
  </b:Source>
</b:Sources>
</file>

<file path=customXml/itemProps1.xml><?xml version="1.0" encoding="utf-8"?>
<ds:datastoreItem xmlns:ds="http://schemas.openxmlformats.org/officeDocument/2006/customXml" ds:itemID="{2DB0B9A1-05EC-4542-AA35-5EFF0FAC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Test Report - Parameters of RF devices.dotx</Template>
  <TotalTime>14</TotalTime>
  <Pages>1</Pages>
  <Words>102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LNLS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rafael.baron</dc:creator>
  <cp:lastModifiedBy>rafael.baron</cp:lastModifiedBy>
  <cp:revision>5</cp:revision>
  <cp:lastPrinted>2013-06-05T19:40:00Z</cp:lastPrinted>
  <dcterms:created xsi:type="dcterms:W3CDTF">2013-06-05T19:37:00Z</dcterms:created>
  <dcterms:modified xsi:type="dcterms:W3CDTF">2013-06-05T19:50:00Z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rafael.baron@lnls.br@www.mendeley.com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http://www.zotero.org/styles/nature</vt:lpwstr>
  </property>
  <property fmtid="{D5CDD505-2E9C-101B-9397-08002B2CF9AE}" pid="8" name="Mendeley Recent Style Name 1_1">
    <vt:lpwstr>Nature</vt:lpwstr>
  </property>
  <property fmtid="{D5CDD505-2E9C-101B-9397-08002B2CF9AE}" pid="9" name="Mendeley Recent Style Id 2_1">
    <vt:lpwstr>http://www.zotero.org/styles/mla</vt:lpwstr>
  </property>
  <property fmtid="{D5CDD505-2E9C-101B-9397-08002B2CF9AE}" pid="10" name="Mendeley Recent Style Name 2_1">
    <vt:lpwstr>Modern Language Association</vt:lpwstr>
  </property>
  <property fmtid="{D5CDD505-2E9C-101B-9397-08002B2CF9AE}" pid="11" name="Mendeley Recent Style Id 3_1">
    <vt:lpwstr>http://www.zotero.org/styles/mhra</vt:lpwstr>
  </property>
  <property fmtid="{D5CDD505-2E9C-101B-9397-08002B2CF9AE}" pid="12" name="Mendeley Recent Style Name 3_1">
    <vt:lpwstr>Modern Humanities Research Association (note with bibliography)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(author-date)</vt:lpwstr>
  </property>
  <property fmtid="{D5CDD505-2E9C-101B-9397-08002B2CF9AE}" pid="17" name="Mendeley Recent Style Id 6_1">
    <vt:lpwstr>http://www.zotero.org/styles/asa</vt:lpwstr>
  </property>
  <property fmtid="{D5CDD505-2E9C-101B-9397-08002B2CF9AE}" pid="18" name="Mendeley Recent Style Name 6_1">
    <vt:lpwstr>American Sociological Association</vt:lpwstr>
  </property>
  <property fmtid="{D5CDD505-2E9C-101B-9397-08002B2CF9AE}" pid="19" name="Mendeley Recent Style Id 7_1">
    <vt:lpwstr>http://www.zotero.org/styles/apsa</vt:lpwstr>
  </property>
  <property fmtid="{D5CDD505-2E9C-101B-9397-08002B2CF9AE}" pid="20" name="Mendeley Recent Style Name 7_1">
    <vt:lpwstr>American Political Science Association</vt:lpwstr>
  </property>
  <property fmtid="{D5CDD505-2E9C-101B-9397-08002B2CF9AE}" pid="21" name="Mendeley Recent Style Id 8_1">
    <vt:lpwstr>http://www.zotero.org/styles/ama</vt:lpwstr>
  </property>
  <property fmtid="{D5CDD505-2E9C-101B-9397-08002B2CF9AE}" pid="22" name="Mendeley Recent Style Name 8_1">
    <vt:lpwstr>American Medical Association</vt:lpwstr>
  </property>
  <property fmtid="{D5CDD505-2E9C-101B-9397-08002B2CF9AE}" pid="23" name="Mendeley Recent Style Id 9_1">
    <vt:lpwstr>http://www.zotero.org/styles/apa</vt:lpwstr>
  </property>
  <property fmtid="{D5CDD505-2E9C-101B-9397-08002B2CF9AE}" pid="24" name="Mendeley Recent Style Name 9_1">
    <vt:lpwstr>American Psychological Association 6th Edition</vt:lpwstr>
  </property>
</Properties>
</file>